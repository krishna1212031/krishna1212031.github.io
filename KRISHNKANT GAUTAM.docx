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5652"/>
      </w:tblGrid>
      <w:tr w:rsidR="0007443E" w:rsidTr="00B50199">
        <w:tc>
          <w:tcPr>
            <w:tcW w:w="2366" w:type="pct"/>
          </w:tcPr>
          <w:p w:rsidR="0007443E" w:rsidRDefault="0007443E" w:rsidP="0007443E">
            <w:pPr>
              <w:pStyle w:val="Heading1"/>
              <w:spacing w:before="0"/>
              <w:outlineLvl w:val="0"/>
              <w:rPr>
                <w:sz w:val="40"/>
              </w:rPr>
            </w:pPr>
            <w:r w:rsidRPr="0007443E">
              <w:rPr>
                <w:sz w:val="40"/>
              </w:rPr>
              <w:t>KRISHNKANT GAUTAM</w:t>
            </w:r>
          </w:p>
        </w:tc>
        <w:tc>
          <w:tcPr>
            <w:tcW w:w="2634" w:type="pct"/>
          </w:tcPr>
          <w:p w:rsidR="0007443E" w:rsidRDefault="0007443E" w:rsidP="0007443E">
            <w:pPr>
              <w:jc w:val="right"/>
            </w:pPr>
            <w:r>
              <w:t xml:space="preserve">8984008578  </w:t>
            </w:r>
          </w:p>
          <w:p w:rsidR="0007443E" w:rsidRDefault="003861A0" w:rsidP="0007443E">
            <w:pPr>
              <w:jc w:val="right"/>
              <w:rPr>
                <w:sz w:val="40"/>
              </w:rPr>
            </w:pPr>
            <w:hyperlink r:id="rId8" w:history="1">
              <w:r w:rsidR="0007443E" w:rsidRPr="00FA10B0">
                <w:rPr>
                  <w:rStyle w:val="Hyperlink"/>
                </w:rPr>
                <w:t>krishna1212031@gmail.com</w:t>
              </w:r>
            </w:hyperlink>
          </w:p>
        </w:tc>
      </w:tr>
      <w:tr w:rsidR="0007443E" w:rsidTr="00B50199">
        <w:tc>
          <w:tcPr>
            <w:tcW w:w="2366" w:type="pct"/>
            <w:tcBorders>
              <w:bottom w:val="single" w:sz="4" w:space="0" w:color="auto"/>
            </w:tcBorders>
          </w:tcPr>
          <w:p w:rsidR="0007443E" w:rsidRPr="0007443E" w:rsidRDefault="0007443E" w:rsidP="0007443E">
            <w:pPr>
              <w:pStyle w:val="Heading1"/>
              <w:spacing w:before="0"/>
              <w:outlineLvl w:val="0"/>
              <w:rPr>
                <w:sz w:val="14"/>
              </w:rPr>
            </w:pPr>
          </w:p>
        </w:tc>
        <w:tc>
          <w:tcPr>
            <w:tcW w:w="2634" w:type="pct"/>
            <w:tcBorders>
              <w:bottom w:val="single" w:sz="4" w:space="0" w:color="auto"/>
            </w:tcBorders>
          </w:tcPr>
          <w:p w:rsidR="0007443E" w:rsidRDefault="0007443E" w:rsidP="0007443E">
            <w:pPr>
              <w:jc w:val="right"/>
            </w:pPr>
          </w:p>
        </w:tc>
      </w:tr>
    </w:tbl>
    <w:p w:rsidR="002A3A98" w:rsidRDefault="002A3A98" w:rsidP="0007443E">
      <w:pPr>
        <w:sectPr w:rsidR="002A3A98" w:rsidSect="00C21B44">
          <w:footerReference w:type="default" r:id="rId9"/>
          <w:pgSz w:w="12240" w:h="15840"/>
          <w:pgMar w:top="1008" w:right="864" w:bottom="1152" w:left="864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8"/>
        <w:gridCol w:w="3330"/>
      </w:tblGrid>
      <w:tr w:rsidR="009B73E2" w:rsidTr="00B50199">
        <w:tc>
          <w:tcPr>
            <w:tcW w:w="3448" w:type="pct"/>
          </w:tcPr>
          <w:p w:rsidR="009B73E2" w:rsidRDefault="009B73E2" w:rsidP="00C21B44">
            <w:pPr>
              <w:pStyle w:val="Heading1"/>
              <w:spacing w:before="60"/>
              <w:outlineLvl w:val="0"/>
            </w:pPr>
            <w:r>
              <w:t xml:space="preserve">Experience </w:t>
            </w:r>
          </w:p>
          <w:p w:rsidR="009B73E2" w:rsidRPr="0007443E" w:rsidRDefault="009B73E2" w:rsidP="009B73E2">
            <w:pPr>
              <w:pStyle w:val="Heading2"/>
              <w:outlineLvl w:val="1"/>
              <w:rPr>
                <w:sz w:val="20"/>
              </w:rPr>
            </w:pPr>
            <w:r w:rsidRPr="0007443E">
              <w:rPr>
                <w:sz w:val="20"/>
              </w:rPr>
              <w:t>FrontEnd Developer | inlogsys techno pvt ltd banglore | 01 august 2019 - present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 xml:space="preserve">Develop Web Application – ERP 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Tech-stack – React, Firebase, Git, M</w:t>
            </w:r>
            <w:r w:rsidRPr="0094381E">
              <w:t>aterializecss</w:t>
            </w:r>
            <w:r>
              <w:t>, Axios</w:t>
            </w:r>
          </w:p>
          <w:p w:rsidR="009B73E2" w:rsidRPr="0007443E" w:rsidRDefault="009B73E2" w:rsidP="00C21B44">
            <w:pPr>
              <w:pStyle w:val="Heading2"/>
              <w:spacing w:before="120"/>
              <w:outlineLvl w:val="1"/>
              <w:rPr>
                <w:sz w:val="20"/>
              </w:rPr>
            </w:pPr>
            <w:r w:rsidRPr="0007443E">
              <w:rPr>
                <w:sz w:val="20"/>
              </w:rPr>
              <w:t>pan india project execution manager | inlogsys techno pvt ltd banglore | 31 march 2017 - 31 july 2019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Handling multiple sites and making plans.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 xml:space="preserve">To determine Project responsibilities, specification and prepare Gantt chart for projects.  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 xml:space="preserve">To develop project objectives by reviewing projects, proposals and plans. 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To control project cost by approving expenditures, administering contractor's contract.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 xml:space="preserve">Handle delegations. 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Resolved customer issues through phone, email, and chat conversations.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Monitor ongoing project.</w:t>
            </w:r>
          </w:p>
          <w:p w:rsidR="009B73E2" w:rsidRPr="0007443E" w:rsidRDefault="009B73E2" w:rsidP="00C21B44">
            <w:pPr>
              <w:pStyle w:val="Heading2"/>
              <w:spacing w:before="120"/>
              <w:outlineLvl w:val="1"/>
              <w:rPr>
                <w:sz w:val="20"/>
              </w:rPr>
            </w:pPr>
            <w:r w:rsidRPr="0007443E">
              <w:rPr>
                <w:sz w:val="20"/>
              </w:rPr>
              <w:t>trainee as a project executive engg. | inlogsys techno pvt ltd banglore | 08 aug 2016 - 30 march 2017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Handling assigned sites and making plans.</w:t>
            </w:r>
          </w:p>
          <w:p w:rsidR="009B73E2" w:rsidRDefault="009B73E2" w:rsidP="009B73E2">
            <w:pPr>
              <w:pStyle w:val="ListBullet"/>
              <w:tabs>
                <w:tab w:val="clear" w:pos="216"/>
                <w:tab w:val="num" w:pos="1620"/>
              </w:tabs>
              <w:spacing w:line="240" w:lineRule="auto"/>
            </w:pPr>
            <w:r>
              <w:t xml:space="preserve">Prepare Gantt chart for projects.  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Handle delegations</w:t>
            </w:r>
            <w:bookmarkStart w:id="0" w:name="_GoBack"/>
            <w:bookmarkEnd w:id="0"/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Resolved customer issues through phone, email, and chat conversations.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Monitor ongoing project.</w:t>
            </w:r>
          </w:p>
        </w:tc>
        <w:tc>
          <w:tcPr>
            <w:tcW w:w="1552" w:type="pct"/>
          </w:tcPr>
          <w:p w:rsidR="009B73E2" w:rsidRDefault="009B73E2" w:rsidP="00C21B44">
            <w:pPr>
              <w:pStyle w:val="Heading1"/>
              <w:spacing w:before="60"/>
              <w:outlineLvl w:val="0"/>
            </w:pPr>
            <w:r>
              <w:t>Personal Information</w:t>
            </w:r>
          </w:p>
          <w:p w:rsidR="009B73E2" w:rsidRPr="009B73E2" w:rsidRDefault="009B73E2" w:rsidP="00C21B44">
            <w:pPr>
              <w:pStyle w:val="ListBullet"/>
              <w:spacing w:line="240" w:lineRule="auto"/>
              <w:rPr>
                <w:sz w:val="20"/>
              </w:rPr>
            </w:pPr>
            <w:r w:rsidRPr="002419A6">
              <w:rPr>
                <w:b/>
              </w:rPr>
              <w:t xml:space="preserve">Linkdin: </w:t>
            </w:r>
            <w:r w:rsidRPr="009B73E2">
              <w:rPr>
                <w:sz w:val="20"/>
              </w:rPr>
              <w:t>linkedin.com/in/krishna1212031</w:t>
            </w:r>
          </w:p>
          <w:p w:rsidR="009B73E2" w:rsidRPr="009B73E2" w:rsidRDefault="009B73E2" w:rsidP="009B73E2">
            <w:pPr>
              <w:pStyle w:val="ListBullet"/>
              <w:spacing w:line="240" w:lineRule="auto"/>
              <w:rPr>
                <w:b/>
                <w:sz w:val="20"/>
              </w:rPr>
            </w:pPr>
            <w:r w:rsidRPr="002419A6">
              <w:rPr>
                <w:b/>
              </w:rPr>
              <w:t>Github</w:t>
            </w:r>
            <w:r w:rsidRPr="002419A6">
              <w:t xml:space="preserve">: </w:t>
            </w:r>
            <w:r w:rsidRPr="009B73E2">
              <w:rPr>
                <w:sz w:val="20"/>
              </w:rPr>
              <w:t>github.com/krishna1212031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 w:rsidRPr="009B73E2">
              <w:rPr>
                <w:b/>
              </w:rPr>
              <w:t>Portfolio</w:t>
            </w:r>
            <w:r w:rsidRPr="009B73E2">
              <w:rPr>
                <w:b/>
                <w:sz w:val="20"/>
              </w:rPr>
              <w:t xml:space="preserve">: </w:t>
            </w:r>
            <w:r w:rsidRPr="009B73E2">
              <w:rPr>
                <w:sz w:val="20"/>
              </w:rPr>
              <w:t>krishna1212031.github.io</w:t>
            </w:r>
          </w:p>
          <w:p w:rsidR="009B73E2" w:rsidRPr="009B73E2" w:rsidRDefault="009B73E2" w:rsidP="009B73E2">
            <w:pPr>
              <w:pStyle w:val="ListBullet"/>
              <w:spacing w:line="240" w:lineRule="auto"/>
              <w:rPr>
                <w:sz w:val="20"/>
              </w:rPr>
            </w:pPr>
            <w:r w:rsidRPr="002419A6">
              <w:rPr>
                <w:b/>
              </w:rPr>
              <w:t>Twitter:</w:t>
            </w:r>
            <w:r>
              <w:t xml:space="preserve"> </w:t>
            </w:r>
            <w:r w:rsidRPr="009B73E2">
              <w:rPr>
                <w:sz w:val="20"/>
              </w:rPr>
              <w:t>twitter.com/Krishna1212031</w:t>
            </w:r>
          </w:p>
          <w:p w:rsidR="009B73E2" w:rsidRDefault="009B73E2" w:rsidP="009B73E2">
            <w:pPr>
              <w:pStyle w:val="Heading1"/>
              <w:outlineLvl w:val="0"/>
            </w:pPr>
            <w:r>
              <w:t>Skills</w:t>
            </w:r>
          </w:p>
          <w:p w:rsidR="009B73E2" w:rsidRPr="009B73E2" w:rsidRDefault="009B73E2" w:rsidP="009B73E2">
            <w:pPr>
              <w:pStyle w:val="Heading2"/>
              <w:outlineLvl w:val="1"/>
              <w:rPr>
                <w:sz w:val="20"/>
              </w:rPr>
            </w:pPr>
            <w:r w:rsidRPr="009B73E2">
              <w:rPr>
                <w:sz w:val="20"/>
              </w:rPr>
              <w:t xml:space="preserve">Primary skills 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React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Firebase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Axios</w:t>
            </w:r>
          </w:p>
          <w:p w:rsidR="0025699D" w:rsidRDefault="009B73E2" w:rsidP="009B73E2">
            <w:pPr>
              <w:pStyle w:val="ListBullet"/>
              <w:spacing w:line="240" w:lineRule="auto"/>
            </w:pPr>
            <w:r>
              <w:t>Materialize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css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HTML5, CSS3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JS (ES-6)</w:t>
            </w:r>
          </w:p>
          <w:p w:rsidR="009B73E2" w:rsidRDefault="009B73E2" w:rsidP="009B73E2">
            <w:pPr>
              <w:pStyle w:val="ListBullet"/>
              <w:spacing w:line="240" w:lineRule="auto"/>
            </w:pPr>
            <w:r>
              <w:t>Git</w:t>
            </w:r>
          </w:p>
          <w:p w:rsidR="00C21B44" w:rsidRPr="009B73E2" w:rsidRDefault="00C21B44" w:rsidP="00B50199">
            <w:pPr>
              <w:pStyle w:val="Heading2"/>
              <w:spacing w:before="120"/>
              <w:outlineLvl w:val="1"/>
              <w:rPr>
                <w:sz w:val="20"/>
              </w:rPr>
            </w:pPr>
            <w:r>
              <w:rPr>
                <w:sz w:val="20"/>
              </w:rPr>
              <w:t>Secondary</w:t>
            </w:r>
            <w:r w:rsidRPr="009B73E2">
              <w:rPr>
                <w:sz w:val="20"/>
              </w:rPr>
              <w:t xml:space="preserve"> skills </w:t>
            </w:r>
          </w:p>
          <w:p w:rsidR="00C21B44" w:rsidRDefault="00C21B44" w:rsidP="00C21B44">
            <w:pPr>
              <w:pStyle w:val="ListBullet"/>
              <w:spacing w:line="240" w:lineRule="auto"/>
            </w:pPr>
            <w:r>
              <w:t>Bootstrap</w:t>
            </w:r>
          </w:p>
          <w:p w:rsidR="00C21B44" w:rsidRDefault="00C21B44" w:rsidP="00C21B44">
            <w:pPr>
              <w:pStyle w:val="ListBullet"/>
              <w:spacing w:line="240" w:lineRule="auto"/>
            </w:pPr>
            <w:r>
              <w:t>Github</w:t>
            </w:r>
          </w:p>
          <w:p w:rsidR="00C21B44" w:rsidRDefault="00C21B44" w:rsidP="00C21B44">
            <w:pPr>
              <w:pStyle w:val="ListBullet"/>
              <w:spacing w:line="240" w:lineRule="auto"/>
            </w:pPr>
            <w:r>
              <w:t>Photoshop</w:t>
            </w:r>
          </w:p>
          <w:p w:rsidR="00C21B44" w:rsidRDefault="00C21B44" w:rsidP="00C21B44">
            <w:pPr>
              <w:pStyle w:val="ListBullet"/>
              <w:spacing w:line="240" w:lineRule="auto"/>
            </w:pPr>
            <w:r>
              <w:t>Microsoft Office</w:t>
            </w:r>
          </w:p>
        </w:tc>
      </w:tr>
    </w:tbl>
    <w:p w:rsidR="009B73E2" w:rsidRDefault="009B73E2" w:rsidP="0007443E">
      <w:pPr>
        <w:pStyle w:val="Heading2"/>
        <w:rPr>
          <w:sz w:val="20"/>
        </w:rPr>
        <w:sectPr w:rsidR="009B73E2" w:rsidSect="00C21B44">
          <w:type w:val="continuous"/>
          <w:pgSz w:w="12240" w:h="15840"/>
          <w:pgMar w:top="1008" w:right="864" w:bottom="1152" w:left="864" w:header="720" w:footer="720" w:gutter="0"/>
          <w:pgNumType w:start="1"/>
          <w:cols w:space="432"/>
          <w:titlePg/>
          <w:docGrid w:linePitch="360"/>
        </w:sectPr>
      </w:pPr>
    </w:p>
    <w:p w:rsidR="009B73E2" w:rsidRPr="00C21B44" w:rsidRDefault="009B73E2" w:rsidP="00C21B44">
      <w:pPr>
        <w:pStyle w:val="Heading2"/>
        <w:rPr>
          <w:sz w:val="22"/>
        </w:rPr>
        <w:sectPr w:rsidR="009B73E2" w:rsidRPr="00C21B44" w:rsidSect="00C21B44">
          <w:type w:val="continuous"/>
          <w:pgSz w:w="12240" w:h="15840"/>
          <w:pgMar w:top="1008" w:right="864" w:bottom="1152" w:left="864" w:header="720" w:footer="720" w:gutter="0"/>
          <w:pgNumType w:start="1"/>
          <w:cols w:space="432"/>
          <w:titlePg/>
          <w:docGrid w:linePitch="360"/>
        </w:sectPr>
      </w:pPr>
    </w:p>
    <w:p w:rsidR="006270A9" w:rsidRDefault="00C21B44" w:rsidP="00C21B44">
      <w:pPr>
        <w:pStyle w:val="Heading1"/>
        <w:spacing w:before="0"/>
      </w:pPr>
      <w: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72"/>
        <w:gridCol w:w="2841"/>
        <w:gridCol w:w="2354"/>
        <w:gridCol w:w="1474"/>
        <w:gridCol w:w="1587"/>
      </w:tblGrid>
      <w:tr w:rsidR="003977FD" w:rsidTr="00B50199">
        <w:trPr>
          <w:trHeight w:val="368"/>
        </w:trPr>
        <w:tc>
          <w:tcPr>
            <w:tcW w:w="1188" w:type="pct"/>
          </w:tcPr>
          <w:p w:rsidR="003977FD" w:rsidRPr="009B73E2" w:rsidRDefault="003977FD" w:rsidP="00315759">
            <w:pPr>
              <w:jc w:val="center"/>
              <w:rPr>
                <w:b/>
                <w:sz w:val="20"/>
              </w:rPr>
            </w:pPr>
            <w:r w:rsidRPr="009B73E2">
              <w:rPr>
                <w:b/>
                <w:sz w:val="20"/>
              </w:rPr>
              <w:t>DEGREE/CERTIFICATE</w:t>
            </w:r>
          </w:p>
        </w:tc>
        <w:tc>
          <w:tcPr>
            <w:tcW w:w="1360" w:type="pct"/>
          </w:tcPr>
          <w:p w:rsidR="003977FD" w:rsidRPr="009B73E2" w:rsidRDefault="003977FD" w:rsidP="00315759">
            <w:pPr>
              <w:jc w:val="center"/>
              <w:rPr>
                <w:b/>
                <w:sz w:val="20"/>
              </w:rPr>
            </w:pPr>
            <w:r w:rsidRPr="009B73E2">
              <w:rPr>
                <w:b/>
                <w:sz w:val="20"/>
              </w:rPr>
              <w:t>SCHOOL/COLLEGE</w:t>
            </w:r>
          </w:p>
        </w:tc>
        <w:tc>
          <w:tcPr>
            <w:tcW w:w="1133" w:type="pct"/>
          </w:tcPr>
          <w:p w:rsidR="003977FD" w:rsidRPr="009B73E2" w:rsidRDefault="003977FD" w:rsidP="00315759">
            <w:pPr>
              <w:jc w:val="center"/>
              <w:rPr>
                <w:b/>
                <w:sz w:val="20"/>
              </w:rPr>
            </w:pPr>
            <w:r w:rsidRPr="009B73E2">
              <w:rPr>
                <w:b/>
                <w:sz w:val="20"/>
              </w:rPr>
              <w:t>BOARD/UNIVERSITY</w:t>
            </w:r>
          </w:p>
        </w:tc>
        <w:tc>
          <w:tcPr>
            <w:tcW w:w="544" w:type="pct"/>
          </w:tcPr>
          <w:p w:rsidR="003977FD" w:rsidRPr="009B73E2" w:rsidRDefault="00A9652F" w:rsidP="00315759">
            <w:pPr>
              <w:jc w:val="center"/>
              <w:rPr>
                <w:b/>
                <w:sz w:val="20"/>
              </w:rPr>
            </w:pPr>
            <w:r w:rsidRPr="009B73E2">
              <w:rPr>
                <w:b/>
                <w:sz w:val="20"/>
              </w:rPr>
              <w:t>MARKS/S</w:t>
            </w:r>
            <w:r w:rsidR="003977FD" w:rsidRPr="009B73E2">
              <w:rPr>
                <w:b/>
                <w:sz w:val="20"/>
              </w:rPr>
              <w:t>GPA</w:t>
            </w:r>
          </w:p>
        </w:tc>
        <w:tc>
          <w:tcPr>
            <w:tcW w:w="775" w:type="pct"/>
          </w:tcPr>
          <w:p w:rsidR="003977FD" w:rsidRPr="009B73E2" w:rsidRDefault="003977FD" w:rsidP="00315759">
            <w:pPr>
              <w:jc w:val="center"/>
              <w:rPr>
                <w:b/>
                <w:sz w:val="20"/>
              </w:rPr>
            </w:pPr>
            <w:r w:rsidRPr="009B73E2">
              <w:rPr>
                <w:b/>
                <w:sz w:val="20"/>
              </w:rPr>
              <w:t>YEAR</w:t>
            </w:r>
          </w:p>
        </w:tc>
      </w:tr>
      <w:tr w:rsidR="003977FD" w:rsidTr="00B50199">
        <w:trPr>
          <w:trHeight w:val="557"/>
        </w:trPr>
        <w:tc>
          <w:tcPr>
            <w:tcW w:w="1188" w:type="pct"/>
          </w:tcPr>
          <w:p w:rsidR="003977FD" w:rsidRPr="009B73E2" w:rsidRDefault="003977FD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B. Tech (Mechanical)</w:t>
            </w:r>
          </w:p>
        </w:tc>
        <w:tc>
          <w:tcPr>
            <w:tcW w:w="1360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Kalinga Institute of Industrial technology</w:t>
            </w:r>
          </w:p>
        </w:tc>
        <w:tc>
          <w:tcPr>
            <w:tcW w:w="1133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KIIT University</w:t>
            </w:r>
          </w:p>
        </w:tc>
        <w:tc>
          <w:tcPr>
            <w:tcW w:w="544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68.9</w:t>
            </w:r>
          </w:p>
        </w:tc>
        <w:tc>
          <w:tcPr>
            <w:tcW w:w="775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2012-2016</w:t>
            </w:r>
          </w:p>
        </w:tc>
      </w:tr>
      <w:tr w:rsidR="003977FD" w:rsidTr="00B50199">
        <w:trPr>
          <w:trHeight w:val="551"/>
        </w:trPr>
        <w:tc>
          <w:tcPr>
            <w:tcW w:w="1188" w:type="pct"/>
          </w:tcPr>
          <w:p w:rsidR="003977FD" w:rsidRPr="009B73E2" w:rsidRDefault="003977FD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12</w:t>
            </w:r>
            <w:r w:rsidRPr="009B73E2">
              <w:rPr>
                <w:sz w:val="20"/>
                <w:vertAlign w:val="superscript"/>
              </w:rPr>
              <w:t>th</w:t>
            </w:r>
          </w:p>
        </w:tc>
        <w:tc>
          <w:tcPr>
            <w:tcW w:w="1360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S.H.S. School Nagod</w:t>
            </w:r>
          </w:p>
        </w:tc>
        <w:tc>
          <w:tcPr>
            <w:tcW w:w="1133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MP State Board</w:t>
            </w:r>
          </w:p>
        </w:tc>
        <w:tc>
          <w:tcPr>
            <w:tcW w:w="544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345/500</w:t>
            </w:r>
          </w:p>
        </w:tc>
        <w:tc>
          <w:tcPr>
            <w:tcW w:w="775" w:type="pct"/>
          </w:tcPr>
          <w:p w:rsidR="003977FD" w:rsidRPr="009B73E2" w:rsidRDefault="00E7057D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2009</w:t>
            </w:r>
          </w:p>
        </w:tc>
      </w:tr>
      <w:tr w:rsidR="003977FD" w:rsidTr="00B50199">
        <w:trPr>
          <w:trHeight w:val="559"/>
        </w:trPr>
        <w:tc>
          <w:tcPr>
            <w:tcW w:w="1188" w:type="pct"/>
          </w:tcPr>
          <w:p w:rsidR="003977FD" w:rsidRPr="009B73E2" w:rsidRDefault="003977FD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10</w:t>
            </w:r>
            <w:r w:rsidRPr="009B73E2">
              <w:rPr>
                <w:sz w:val="20"/>
                <w:vertAlign w:val="superscript"/>
              </w:rPr>
              <w:t>th</w:t>
            </w:r>
          </w:p>
        </w:tc>
        <w:tc>
          <w:tcPr>
            <w:tcW w:w="1360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S.H.S. School Nagod</w:t>
            </w:r>
          </w:p>
        </w:tc>
        <w:tc>
          <w:tcPr>
            <w:tcW w:w="1133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MP State Board</w:t>
            </w:r>
          </w:p>
        </w:tc>
        <w:tc>
          <w:tcPr>
            <w:tcW w:w="544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415/600</w:t>
            </w:r>
          </w:p>
        </w:tc>
        <w:tc>
          <w:tcPr>
            <w:tcW w:w="775" w:type="pct"/>
          </w:tcPr>
          <w:p w:rsidR="003977FD" w:rsidRPr="009B73E2" w:rsidRDefault="00315759" w:rsidP="00C57C62">
            <w:pPr>
              <w:jc w:val="center"/>
              <w:rPr>
                <w:sz w:val="20"/>
              </w:rPr>
            </w:pPr>
            <w:r w:rsidRPr="009B73E2">
              <w:rPr>
                <w:sz w:val="20"/>
              </w:rPr>
              <w:t>2011</w:t>
            </w:r>
          </w:p>
        </w:tc>
      </w:tr>
    </w:tbl>
    <w:p w:rsidR="003977FD" w:rsidRPr="003977FD" w:rsidRDefault="003977FD" w:rsidP="003977FD"/>
    <w:p w:rsidR="008A4B78" w:rsidRDefault="008A4B78" w:rsidP="008A4B78">
      <w:pPr>
        <w:pStyle w:val="Heading1"/>
      </w:pPr>
      <w:r>
        <w:t xml:space="preserve">Certification  </w:t>
      </w:r>
    </w:p>
    <w:p w:rsidR="008A4B78" w:rsidRPr="00EB5E27" w:rsidRDefault="008A4B78" w:rsidP="008A4B78">
      <w:pPr>
        <w:pStyle w:val="ListBullet"/>
      </w:pPr>
      <w:r>
        <w:t>Got ‘1</w:t>
      </w:r>
      <w:r w:rsidRPr="00EB5E27">
        <w:rPr>
          <w:vertAlign w:val="superscript"/>
        </w:rPr>
        <w:t>st</w:t>
      </w:r>
      <w:r w:rsidR="00AB2D43">
        <w:t>’</w:t>
      </w:r>
      <w:r>
        <w:t>place at science &amp; Art Exhibition at Shree Rama Krishna Group of Institutions Satna.</w:t>
      </w:r>
    </w:p>
    <w:sectPr w:rsidR="008A4B78" w:rsidRPr="00EB5E27" w:rsidSect="00C21B44">
      <w:type w:val="continuous"/>
      <w:pgSz w:w="12240" w:h="15840"/>
      <w:pgMar w:top="1008" w:right="864" w:bottom="1152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1A0" w:rsidRDefault="003861A0">
      <w:pPr>
        <w:spacing w:after="0"/>
      </w:pPr>
      <w:r>
        <w:separator/>
      </w:r>
    </w:p>
  </w:endnote>
  <w:endnote w:type="continuationSeparator" w:id="0">
    <w:p w:rsidR="003861A0" w:rsidRDefault="003861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 w:rsidR="00B9693B">
      <w:fldChar w:fldCharType="begin"/>
    </w:r>
    <w:r>
      <w:instrText xml:space="preserve"> PAGE   \* MERGEFORMAT </w:instrText>
    </w:r>
    <w:r w:rsidR="00B9693B">
      <w:fldChar w:fldCharType="separate"/>
    </w:r>
    <w:r w:rsidR="00C21B44">
      <w:rPr>
        <w:noProof/>
      </w:rPr>
      <w:t>2</w:t>
    </w:r>
    <w:r w:rsidR="00B969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1A0" w:rsidRDefault="003861A0">
      <w:pPr>
        <w:spacing w:after="0"/>
      </w:pPr>
      <w:r>
        <w:separator/>
      </w:r>
    </w:p>
  </w:footnote>
  <w:footnote w:type="continuationSeparator" w:id="0">
    <w:p w:rsidR="003861A0" w:rsidRDefault="003861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514B14"/>
    <w:multiLevelType w:val="hybridMultilevel"/>
    <w:tmpl w:val="8D74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1262F99"/>
    <w:multiLevelType w:val="hybridMultilevel"/>
    <w:tmpl w:val="F854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4"/>
  </w:num>
  <w:num w:numId="23">
    <w:abstractNumId w:val="2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5298"/>
    <w:rsid w:val="0007443E"/>
    <w:rsid w:val="000A4F59"/>
    <w:rsid w:val="00141A4C"/>
    <w:rsid w:val="00176671"/>
    <w:rsid w:val="001B29CF"/>
    <w:rsid w:val="001E486F"/>
    <w:rsid w:val="00234452"/>
    <w:rsid w:val="002419A6"/>
    <w:rsid w:val="00245255"/>
    <w:rsid w:val="00251B99"/>
    <w:rsid w:val="0025699D"/>
    <w:rsid w:val="0028220F"/>
    <w:rsid w:val="002A3A98"/>
    <w:rsid w:val="002C558A"/>
    <w:rsid w:val="00315759"/>
    <w:rsid w:val="00356C14"/>
    <w:rsid w:val="00374B84"/>
    <w:rsid w:val="003861A0"/>
    <w:rsid w:val="003977FD"/>
    <w:rsid w:val="003F0A75"/>
    <w:rsid w:val="0042675F"/>
    <w:rsid w:val="00435A3F"/>
    <w:rsid w:val="00440B90"/>
    <w:rsid w:val="00482E16"/>
    <w:rsid w:val="0049142A"/>
    <w:rsid w:val="004A3D93"/>
    <w:rsid w:val="0050786F"/>
    <w:rsid w:val="00560669"/>
    <w:rsid w:val="0058266B"/>
    <w:rsid w:val="005B4CC1"/>
    <w:rsid w:val="00602AA9"/>
    <w:rsid w:val="00617B26"/>
    <w:rsid w:val="006270A9"/>
    <w:rsid w:val="00675956"/>
    <w:rsid w:val="00681034"/>
    <w:rsid w:val="007C7391"/>
    <w:rsid w:val="00816216"/>
    <w:rsid w:val="00860BB9"/>
    <w:rsid w:val="0087734B"/>
    <w:rsid w:val="008A4B78"/>
    <w:rsid w:val="00905298"/>
    <w:rsid w:val="0094381E"/>
    <w:rsid w:val="00976407"/>
    <w:rsid w:val="009B73E2"/>
    <w:rsid w:val="009D5933"/>
    <w:rsid w:val="00A06639"/>
    <w:rsid w:val="00A64182"/>
    <w:rsid w:val="00A9652F"/>
    <w:rsid w:val="00AB2D43"/>
    <w:rsid w:val="00B50199"/>
    <w:rsid w:val="00B9693B"/>
    <w:rsid w:val="00BD768D"/>
    <w:rsid w:val="00C21B44"/>
    <w:rsid w:val="00C517A4"/>
    <w:rsid w:val="00C57C62"/>
    <w:rsid w:val="00C61F8E"/>
    <w:rsid w:val="00D33089"/>
    <w:rsid w:val="00D3680E"/>
    <w:rsid w:val="00DC5C73"/>
    <w:rsid w:val="00DF4988"/>
    <w:rsid w:val="00E203A6"/>
    <w:rsid w:val="00E7057D"/>
    <w:rsid w:val="00E83E4B"/>
    <w:rsid w:val="00F45E88"/>
    <w:rsid w:val="00FD6C50"/>
    <w:rsid w:val="00F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1B4CE0-7516-467B-9C87-D4A7EA24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BB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0BB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BB9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860BB9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60BB9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60BB9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60BB9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977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12120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N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FE45-A25A-498F-86FA-BDA7700F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692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keywords/>
  <cp:lastModifiedBy>Admin</cp:lastModifiedBy>
  <cp:revision>20</cp:revision>
  <dcterms:created xsi:type="dcterms:W3CDTF">2017-01-30T08:55:00Z</dcterms:created>
  <dcterms:modified xsi:type="dcterms:W3CDTF">2021-05-18T15:37:00Z</dcterms:modified>
  <cp:version/>
</cp:coreProperties>
</file>